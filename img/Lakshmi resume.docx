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24270" w14:textId="7236091E" w:rsidR="00313E55" w:rsidRPr="00AD29AA" w:rsidRDefault="005A406D" w:rsidP="00FB5377">
      <w:pPr>
        <w:pStyle w:val="Title"/>
        <w:rPr>
          <w:rFonts w:asciiTheme="minorHAnsi" w:hAnsiTheme="minorHAnsi"/>
          <w:iCs/>
          <w:spacing w:val="20"/>
          <w:sz w:val="20"/>
          <w:lang w:val="en-IN"/>
        </w:rPr>
      </w:pPr>
      <w:r>
        <w:t xml:space="preserve">LAKSHMI S </w:t>
      </w:r>
      <w:r w:rsidR="00AD29AA" w:rsidRPr="00AD29AA">
        <w:t>K</w:t>
      </w:r>
      <w:r>
        <w:t>OLHAR</w:t>
      </w:r>
      <w:r w:rsidR="00AD29AA">
        <w:tab/>
      </w:r>
      <w:r w:rsidR="00AD29AA" w:rsidRPr="00AD29AA">
        <w:rPr>
          <w:rFonts w:asciiTheme="minorHAnsi" w:hAnsiTheme="minorHAnsi"/>
          <w:iCs/>
          <w:spacing w:val="20"/>
          <w:sz w:val="20"/>
          <w:lang w:val="en-IN"/>
        </w:rPr>
        <w:t>UNDERGRADUATE | COMPUTER SCIENCE ENGINEERING</w:t>
      </w:r>
    </w:p>
    <w:p w14:paraId="6F7B7257" w14:textId="45049C38" w:rsidR="00313E55" w:rsidRPr="00AD29AA" w:rsidRDefault="00AD29AA" w:rsidP="00AD29AA">
      <w:pPr>
        <w:pStyle w:val="Subtitle"/>
        <w:rPr>
          <w:lang w:val="en-IN"/>
        </w:rPr>
      </w:pPr>
      <w:r>
        <w:t xml:space="preserve">+91 </w:t>
      </w:r>
      <w:r w:rsidRPr="00AD29AA">
        <w:t>9</w:t>
      </w:r>
      <w:r w:rsidR="005A406D">
        <w:t>740225085</w:t>
      </w:r>
      <w:r w:rsidR="00B743A1" w:rsidRPr="00FB5377">
        <w:t xml:space="preserve"> </w:t>
      </w:r>
      <w:r w:rsidR="00313E55" w:rsidRPr="00FB5377">
        <w:t xml:space="preserve">| </w:t>
      </w:r>
      <w:hyperlink r:id="rId9" w:history="1">
        <w:r w:rsidR="005A406D" w:rsidRPr="003F4E26">
          <w:rPr>
            <w:rStyle w:val="Hyperlink"/>
            <w:lang w:val="en-IN"/>
          </w:rPr>
          <w:t>lskolhar@gmail.com</w:t>
        </w:r>
      </w:hyperlink>
      <w:r>
        <w:rPr>
          <w:lang w:val="en-IN"/>
        </w:rPr>
        <w:t xml:space="preserve"> </w:t>
      </w:r>
      <w:r w:rsidR="00313E55" w:rsidRPr="00FB5377">
        <w:t>|</w:t>
      </w:r>
      <w:r w:rsidR="005A406D">
        <w:t xml:space="preserve"> </w:t>
      </w:r>
      <w:proofErr w:type="spellStart"/>
      <w:r w:rsidR="005A406D">
        <w:t>Ramamurthynagar</w:t>
      </w:r>
      <w:proofErr w:type="spellEnd"/>
      <w:r w:rsidR="0029015B" w:rsidRPr="0029015B">
        <w:t>, Bangalore</w:t>
      </w:r>
      <w:r w:rsidR="00860B00">
        <w:t xml:space="preserve"> | </w:t>
      </w:r>
      <w:proofErr w:type="spellStart"/>
      <w:r w:rsidR="00860B00">
        <w:t>linkedin</w:t>
      </w:r>
      <w:proofErr w:type="spellEnd"/>
      <w:r w:rsidR="00860B00">
        <w:t xml:space="preserve"> – Lakshmi s </w:t>
      </w:r>
      <w:proofErr w:type="spellStart"/>
      <w:r w:rsidR="00860B00">
        <w:t>kolhar</w:t>
      </w:r>
      <w:proofErr w:type="spellEnd"/>
    </w:p>
    <w:p w14:paraId="6DDE6186" w14:textId="33A7DA70" w:rsidR="000A5CD0" w:rsidRPr="00FB5377" w:rsidRDefault="00FB5377" w:rsidP="00FB5377">
      <w:pPr>
        <w:pStyle w:val="Heading1"/>
      </w:pPr>
      <w:r w:rsidRPr="00FB5377">
        <w:t xml:space="preserve"> Summary</w:t>
      </w:r>
    </w:p>
    <w:p w14:paraId="07503D81" w14:textId="7D4FE24C" w:rsidR="000A5CD0" w:rsidRPr="0029015B" w:rsidRDefault="0029015B" w:rsidP="0029015B">
      <w:pPr>
        <w:rPr>
          <w:b/>
          <w:bCs/>
          <w:lang w:val="en-IN"/>
        </w:rPr>
      </w:pPr>
      <w:r w:rsidRPr="0029015B">
        <w:rPr>
          <w:lang w:val="en-IN"/>
        </w:rPr>
        <w:t>A highly motivated and dedicated Computer Science Engineering student possessing a robust understanding of software development principles and methodologies seeks an opportunity to contribute to a forward-thinking organization. Driven by a genuine passion for crafting innovative technological solutions, I am eager to leverage my academic knowledge and practical skills in a challenging and rewarding role as a Software Developer or Web Developer. My objective is to actively participate within a dynamic team environment, contributing meaningfully to the entire software development lifecycle and driving the successful completion of impactful projects that address real-world challenges. I am committed to continuous learning and staying abreast of the latest advancements in the field to ensure I can consistently deliver high-quality and efficient solutions.</w:t>
      </w:r>
    </w:p>
    <w:p w14:paraId="3D2E97C1" w14:textId="0C27A17E" w:rsidR="0035013F" w:rsidRPr="00FB5377" w:rsidRDefault="00FB5377" w:rsidP="00FB5377">
      <w:pPr>
        <w:pStyle w:val="Heading1"/>
      </w:pPr>
      <w:r w:rsidRPr="00FB5377">
        <w:t>Skills</w:t>
      </w:r>
    </w:p>
    <w:p w14:paraId="3F80920B" w14:textId="78DD2716" w:rsidR="000A5CD0" w:rsidRDefault="0029015B" w:rsidP="00362CCC">
      <w:r w:rsidRPr="0029015B">
        <w:rPr>
          <w:b/>
          <w:bCs/>
        </w:rPr>
        <w:t>Programming Languages:</w:t>
      </w:r>
      <w:r w:rsidRPr="0029015B">
        <w:t xml:space="preserve"> C, C++, Java </w:t>
      </w:r>
      <w:r w:rsidRPr="00864A75">
        <w:t>|</w:t>
      </w:r>
      <w:r>
        <w:t xml:space="preserve"> </w:t>
      </w:r>
      <w:r w:rsidRPr="0029015B">
        <w:rPr>
          <w:b/>
          <w:bCs/>
        </w:rPr>
        <w:t>Web Technologies:</w:t>
      </w:r>
      <w:r w:rsidRPr="0029015B">
        <w:t xml:space="preserve"> Basics of Front-end Development (HTML, CSS, JavaScript), Basics of Back-end Development </w:t>
      </w:r>
      <w:r w:rsidRPr="00864A75">
        <w:t>|</w:t>
      </w:r>
      <w:r>
        <w:t xml:space="preserve"> </w:t>
      </w:r>
      <w:r w:rsidRPr="0029015B">
        <w:rPr>
          <w:b/>
          <w:bCs/>
        </w:rPr>
        <w:t>Data Structures &amp; Algorithms:</w:t>
      </w:r>
      <w:r w:rsidRPr="0029015B">
        <w:t xml:space="preserve"> Proficient in Data Structures, Dynamic Programming</w:t>
      </w:r>
      <w:r w:rsidR="00FD480E">
        <w:t xml:space="preserve"> | </w:t>
      </w:r>
      <w:r w:rsidR="00FD480E" w:rsidRPr="00FD480E">
        <w:rPr>
          <w:b/>
          <w:bCs/>
        </w:rPr>
        <w:t>Canva</w:t>
      </w:r>
      <w:r w:rsidR="00E31C47">
        <w:t xml:space="preserve"> </w:t>
      </w:r>
      <w:r w:rsidR="00FD480E">
        <w:t xml:space="preserve">| </w:t>
      </w:r>
      <w:r w:rsidR="00FD480E" w:rsidRPr="00FD480E">
        <w:rPr>
          <w:b/>
          <w:bCs/>
        </w:rPr>
        <w:t>Tableau</w:t>
      </w:r>
      <w:r w:rsidR="00FD480E">
        <w:t xml:space="preserve"> | </w:t>
      </w:r>
      <w:r w:rsidR="00FD480E">
        <w:rPr>
          <w:b/>
          <w:bCs/>
        </w:rPr>
        <w:t>P</w:t>
      </w:r>
      <w:r w:rsidR="00FD480E" w:rsidRPr="00FD480E">
        <w:rPr>
          <w:b/>
          <w:bCs/>
        </w:rPr>
        <w:t>ower bi</w:t>
      </w:r>
    </w:p>
    <w:p w14:paraId="426F7C0C" w14:textId="67A75345" w:rsidR="0035013F" w:rsidRPr="00FB5377" w:rsidRDefault="00FB5377" w:rsidP="00FB5377">
      <w:pPr>
        <w:pStyle w:val="Heading1"/>
      </w:pPr>
      <w:r w:rsidRPr="00FB5377">
        <w:t>Pr</w:t>
      </w:r>
      <w:r w:rsidR="0029015B">
        <w:t>ojects</w:t>
      </w:r>
    </w:p>
    <w:p w14:paraId="49F6C036" w14:textId="39CD85C8" w:rsidR="008B40D0" w:rsidRPr="00FB5377" w:rsidRDefault="005A406D" w:rsidP="00801BE1">
      <w:pPr>
        <w:pStyle w:val="Heading2"/>
      </w:pPr>
      <w:r>
        <w:rPr>
          <w:rStyle w:val="BOLDCapitalization"/>
        </w:rPr>
        <w:t>REPOBRIEF</w:t>
      </w:r>
      <w:r w:rsidR="00FB5377" w:rsidRPr="00FB5377">
        <w:t xml:space="preserve"> </w:t>
      </w:r>
      <w:r w:rsidR="008B40D0" w:rsidRPr="00FB5377">
        <w:t xml:space="preserve">|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and meeting </w:t>
      </w:r>
      <w:r w:rsidRPr="005A406D">
        <w:t>summarize</w:t>
      </w:r>
      <w:r>
        <w:rPr>
          <w:bCs w:val="0"/>
        </w:rPr>
        <w:t xml:space="preserve">r </w:t>
      </w:r>
      <w:r w:rsidR="008B40D0" w:rsidRPr="00FB5377">
        <w:t>|</w:t>
      </w:r>
      <w:r w:rsidR="0029015B">
        <w:t xml:space="preserve"> </w:t>
      </w:r>
      <w:r w:rsidR="008B40D0" w:rsidRPr="00FB5377">
        <w:tab/>
      </w:r>
    </w:p>
    <w:p w14:paraId="2689C075" w14:textId="0984B529" w:rsidR="0029015B" w:rsidRPr="0029015B" w:rsidRDefault="0029015B" w:rsidP="0029015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29015B">
        <w:rPr>
          <w:lang w:val="en-IN"/>
        </w:rPr>
        <w:t xml:space="preserve">Developed a </w:t>
      </w:r>
      <w:proofErr w:type="spellStart"/>
      <w:r w:rsidR="005A406D" w:rsidRPr="005A406D">
        <w:rPr>
          <w:bCs/>
        </w:rPr>
        <w:t>Github</w:t>
      </w:r>
      <w:proofErr w:type="spellEnd"/>
      <w:r w:rsidR="005A406D" w:rsidRPr="005A406D">
        <w:rPr>
          <w:bCs/>
        </w:rPr>
        <w:t xml:space="preserve"> repository and meeting</w:t>
      </w:r>
      <w:r w:rsidR="005A406D" w:rsidRPr="005A406D">
        <w:t xml:space="preserve"> </w:t>
      </w:r>
      <w:r w:rsidR="005A406D" w:rsidRPr="005A406D">
        <w:rPr>
          <w:bCs/>
        </w:rPr>
        <w:t>summarize</w:t>
      </w:r>
      <w:r w:rsidR="005A406D">
        <w:rPr>
          <w:bCs/>
        </w:rPr>
        <w:t xml:space="preserve">r </w:t>
      </w:r>
      <w:r w:rsidRPr="0029015B">
        <w:rPr>
          <w:lang w:val="en-IN"/>
        </w:rPr>
        <w:t xml:space="preserve">website </w:t>
      </w:r>
      <w:r w:rsidR="005A406D">
        <w:rPr>
          <w:lang w:val="en-IN"/>
        </w:rPr>
        <w:t xml:space="preserve">which answers your question’s answer related to the repository you uploaded </w:t>
      </w:r>
    </w:p>
    <w:p w14:paraId="0DA916CF" w14:textId="1B9DCFE4" w:rsidR="0029015B" w:rsidRPr="0029015B" w:rsidRDefault="0029015B" w:rsidP="0029015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29015B">
        <w:rPr>
          <w:b/>
          <w:bCs/>
          <w:lang w:val="en-IN"/>
        </w:rPr>
        <w:t>Role:</w:t>
      </w:r>
      <w:r w:rsidRPr="0029015B">
        <w:rPr>
          <w:lang w:val="en-IN"/>
        </w:rPr>
        <w:t xml:space="preserve"> Front-end and Back-end Developer, including </w:t>
      </w:r>
      <w:proofErr w:type="spellStart"/>
      <w:r w:rsidR="005A406D">
        <w:rPr>
          <w:lang w:val="en-IN"/>
        </w:rPr>
        <w:t>supa</w:t>
      </w:r>
      <w:r w:rsidRPr="0029015B">
        <w:rPr>
          <w:lang w:val="en-IN"/>
        </w:rPr>
        <w:t>base</w:t>
      </w:r>
      <w:proofErr w:type="spellEnd"/>
      <w:r w:rsidRPr="0029015B">
        <w:rPr>
          <w:lang w:val="en-IN"/>
        </w:rPr>
        <w:t xml:space="preserve"> integration.</w:t>
      </w:r>
    </w:p>
    <w:p w14:paraId="2ADCAF8F" w14:textId="43269A7F" w:rsidR="0029015B" w:rsidRPr="0029015B" w:rsidRDefault="0029015B" w:rsidP="0029015B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right="-6"/>
        <w:rPr>
          <w:lang w:val="en-IN"/>
        </w:rPr>
      </w:pPr>
      <w:r w:rsidRPr="0029015B">
        <w:rPr>
          <w:b/>
          <w:bCs/>
          <w:lang w:val="en-IN"/>
        </w:rPr>
        <w:t>Impact:</w:t>
      </w:r>
      <w:r w:rsidRPr="0029015B">
        <w:rPr>
          <w:lang w:val="en-IN"/>
        </w:rPr>
        <w:t xml:space="preserve"> Designed to help new developers </w:t>
      </w:r>
      <w:r w:rsidR="005A406D">
        <w:rPr>
          <w:lang w:val="en-IN"/>
        </w:rPr>
        <w:t xml:space="preserve">understand the project </w:t>
      </w:r>
      <w:r w:rsidRPr="0029015B">
        <w:rPr>
          <w:lang w:val="en-IN"/>
        </w:rPr>
        <w:t>for</w:t>
      </w:r>
      <w:r w:rsidR="005A406D">
        <w:rPr>
          <w:lang w:val="en-IN"/>
        </w:rPr>
        <w:t xml:space="preserve"> further </w:t>
      </w:r>
      <w:r w:rsidR="005A406D" w:rsidRPr="005A406D">
        <w:rPr>
          <w:lang w:val="en-IN"/>
        </w:rPr>
        <w:t>implementation</w:t>
      </w:r>
      <w:r w:rsidR="005A406D">
        <w:rPr>
          <w:lang w:val="en-IN"/>
        </w:rPr>
        <w:t xml:space="preserve"> and gives any meeting summary if the recording is uploaded.</w:t>
      </w:r>
    </w:p>
    <w:p w14:paraId="40625BCD" w14:textId="77777777" w:rsidR="00A14BE2" w:rsidRDefault="0029015B" w:rsidP="00A14BE2">
      <w:pPr>
        <w:pStyle w:val="Heading2"/>
      </w:pPr>
      <w:r w:rsidRPr="0029015B">
        <w:rPr>
          <w:rFonts w:ascii="Gill Sans Nova" w:hAnsi="Gill Sans Nova"/>
          <w:b/>
          <w:caps/>
        </w:rPr>
        <w:t>Complain Hub</w:t>
      </w:r>
      <w:r>
        <w:rPr>
          <w:rFonts w:ascii="Gill Sans Nova" w:hAnsi="Gill Sans Nova"/>
          <w:b/>
          <w:caps/>
        </w:rPr>
        <w:t xml:space="preserve"> </w:t>
      </w:r>
      <w:r w:rsidR="008B40D0" w:rsidRPr="00FB5377">
        <w:t xml:space="preserve">| </w:t>
      </w:r>
      <w:r w:rsidRPr="0029015B">
        <w:rPr>
          <w:b/>
        </w:rPr>
        <w:t>College Complaint Management System</w:t>
      </w:r>
      <w:r w:rsidR="008B40D0" w:rsidRPr="00FB5377">
        <w:t xml:space="preserve"> |</w:t>
      </w:r>
      <w:r w:rsidR="008B40D0" w:rsidRPr="00FB5377">
        <w:tab/>
      </w:r>
    </w:p>
    <w:p w14:paraId="63EE497E" w14:textId="10D116BF" w:rsidR="00801BE1" w:rsidRPr="00801BE1" w:rsidRDefault="00801BE1" w:rsidP="00A14BE2">
      <w:pPr>
        <w:pStyle w:val="Heading2"/>
        <w:rPr>
          <w:lang w:val="en-IN"/>
        </w:rPr>
      </w:pPr>
      <w:r w:rsidRPr="00801BE1">
        <w:rPr>
          <w:lang w:val="en-IN"/>
        </w:rPr>
        <w:t>Created a platform for students to submit complaints or feedback to college management.</w:t>
      </w:r>
    </w:p>
    <w:p w14:paraId="47865C43" w14:textId="77777777" w:rsidR="00801BE1" w:rsidRPr="00801BE1" w:rsidRDefault="00801BE1" w:rsidP="00801BE1">
      <w:pPr>
        <w:numPr>
          <w:ilvl w:val="0"/>
          <w:numId w:val="5"/>
        </w:numPr>
        <w:rPr>
          <w:lang w:val="en-IN"/>
        </w:rPr>
      </w:pPr>
      <w:r w:rsidRPr="00801BE1">
        <w:rPr>
          <w:b/>
          <w:bCs/>
          <w:lang w:val="en-IN"/>
        </w:rPr>
        <w:t>Role:</w:t>
      </w:r>
      <w:r w:rsidRPr="00801BE1">
        <w:rPr>
          <w:lang w:val="en-IN"/>
        </w:rPr>
        <w:t xml:space="preserve"> Front-end and Back-end Developer, including Firebase integration.</w:t>
      </w:r>
    </w:p>
    <w:p w14:paraId="088E48FD" w14:textId="77777777" w:rsidR="00801BE1" w:rsidRPr="00801BE1" w:rsidRDefault="00801BE1" w:rsidP="00801BE1">
      <w:pPr>
        <w:numPr>
          <w:ilvl w:val="0"/>
          <w:numId w:val="5"/>
        </w:numPr>
        <w:rPr>
          <w:lang w:val="en-IN"/>
        </w:rPr>
      </w:pPr>
      <w:r w:rsidRPr="00801BE1">
        <w:rPr>
          <w:b/>
          <w:bCs/>
          <w:lang w:val="en-IN"/>
        </w:rPr>
        <w:t>Impact:</w:t>
      </w:r>
      <w:r w:rsidRPr="00801BE1">
        <w:rPr>
          <w:lang w:val="en-IN"/>
        </w:rPr>
        <w:t xml:space="preserve"> Aims to help college management efficiently track and address complaints, fostering a better student-teacher relationship and improving overall issue resolution.</w:t>
      </w:r>
    </w:p>
    <w:p w14:paraId="2063DC5A" w14:textId="5592D2CC" w:rsidR="009E2034" w:rsidRPr="00864A75" w:rsidRDefault="00801BE1" w:rsidP="00801BE1">
      <w:pPr>
        <w:rPr>
          <w:rFonts w:ascii="Gill Sans Nova Light" w:hAnsi="Gill Sans Nova Light" w:cs="OpenSans"/>
          <w:szCs w:val="20"/>
        </w:rPr>
      </w:pPr>
      <w:r w:rsidRPr="00801BE1">
        <w:rPr>
          <w:b/>
          <w:bCs/>
          <w:lang w:val="en-IN"/>
        </w:rPr>
        <w:t>Potential Reach:</w:t>
      </w:r>
      <w:r w:rsidRPr="00801BE1">
        <w:rPr>
          <w:lang w:val="en-IN"/>
        </w:rPr>
        <w:t xml:space="preserve"> Designed for use by an entire college, potentially serving 10,000+ users.</w:t>
      </w:r>
    </w:p>
    <w:p w14:paraId="320938CB" w14:textId="5D7DEA19" w:rsidR="009645A0" w:rsidRPr="00FB5377" w:rsidRDefault="00801BE1" w:rsidP="00FB5377">
      <w:pPr>
        <w:pStyle w:val="Heading2"/>
      </w:pPr>
      <w:r w:rsidRPr="00801BE1">
        <w:rPr>
          <w:rFonts w:ascii="Gill Sans Nova" w:hAnsi="Gill Sans Nova"/>
          <w:b/>
          <w:caps/>
        </w:rPr>
        <w:t>Bucketly</w:t>
      </w:r>
      <w:r>
        <w:rPr>
          <w:rFonts w:ascii="Gill Sans Nova" w:hAnsi="Gill Sans Nova"/>
          <w:b/>
          <w:caps/>
        </w:rPr>
        <w:t xml:space="preserve"> </w:t>
      </w:r>
      <w:r w:rsidR="009645A0" w:rsidRPr="00FB5377">
        <w:t xml:space="preserve">| </w:t>
      </w:r>
      <w:r w:rsidRPr="00801BE1">
        <w:rPr>
          <w:b/>
        </w:rPr>
        <w:t>Travel Bucket List Website</w:t>
      </w:r>
      <w:r w:rsidR="009645A0" w:rsidRPr="00FB5377">
        <w:t xml:space="preserve"> |</w:t>
      </w:r>
      <w:r w:rsidR="009645A0" w:rsidRPr="00FB5377">
        <w:tab/>
      </w:r>
    </w:p>
    <w:p w14:paraId="439B6193" w14:textId="7AFDE39A" w:rsidR="0035013F" w:rsidRPr="00864A75" w:rsidRDefault="00FB5377" w:rsidP="00FB5377">
      <w:pPr>
        <w:pStyle w:val="Heading1"/>
        <w:rPr>
          <w:spacing w:val="40"/>
        </w:rPr>
      </w:pPr>
      <w:r w:rsidRPr="00864A75">
        <w:t>Education</w:t>
      </w:r>
    </w:p>
    <w:p w14:paraId="3AFB3000" w14:textId="17277AFA" w:rsidR="00ED16FC" w:rsidRPr="00681F32" w:rsidRDefault="0029015B" w:rsidP="00681F32">
      <w:pPr>
        <w:pStyle w:val="Heading2"/>
      </w:pPr>
      <w:r w:rsidRPr="00681F32">
        <w:rPr>
          <w:rStyle w:val="ALLCAPS"/>
        </w:rPr>
        <w:t>Bachelor’s Degree</w:t>
      </w:r>
      <w:r w:rsidRPr="00681F32">
        <w:t xml:space="preserve"> </w:t>
      </w:r>
      <w:r w:rsidR="00ED16FC" w:rsidRPr="00681F32">
        <w:t xml:space="preserve">| </w:t>
      </w:r>
      <w:r w:rsidRPr="0029015B">
        <w:rPr>
          <w:bCs w:val="0"/>
        </w:rPr>
        <w:t>Computer Science and Engineering</w:t>
      </w:r>
      <w:r w:rsidRPr="0029015B">
        <w:t xml:space="preserve"> </w:t>
      </w:r>
      <w:r w:rsidR="00ED16FC" w:rsidRPr="00681F32">
        <w:t xml:space="preserve">| </w:t>
      </w:r>
      <w:r w:rsidRPr="0029015B">
        <w:t xml:space="preserve">MVJ College Of Engineering </w:t>
      </w:r>
      <w:r>
        <w:tab/>
      </w:r>
      <w:r w:rsidR="00ED16FC" w:rsidRPr="00681F32">
        <w:t>20</w:t>
      </w:r>
      <w:r>
        <w:t>22</w:t>
      </w:r>
      <w:r w:rsidR="00ED16FC" w:rsidRPr="00681F32">
        <w:t xml:space="preserve"> – 20</w:t>
      </w:r>
      <w:r>
        <w:t>26</w:t>
      </w:r>
    </w:p>
    <w:p w14:paraId="516D438B" w14:textId="405C221E" w:rsidR="00870F29" w:rsidRPr="00681F32" w:rsidRDefault="0029015B" w:rsidP="00681F32">
      <w:pPr>
        <w:pStyle w:val="Heading2"/>
      </w:pPr>
      <w:r w:rsidRPr="0029015B">
        <w:rPr>
          <w:bCs w:val="0"/>
          <w:caps/>
        </w:rPr>
        <w:t>Pre-University</w:t>
      </w:r>
      <w:r w:rsidRPr="0029015B">
        <w:rPr>
          <w:caps/>
        </w:rPr>
        <w:t xml:space="preserve"> </w:t>
      </w:r>
      <w:r w:rsidR="00ED16FC" w:rsidRPr="00681F32">
        <w:t xml:space="preserve">| </w:t>
      </w:r>
      <w:r w:rsidRPr="0029015B">
        <w:rPr>
          <w:bCs w:val="0"/>
        </w:rPr>
        <w:t>PCM</w:t>
      </w:r>
      <w:r w:rsidR="005A406D">
        <w:rPr>
          <w:bCs w:val="0"/>
        </w:rPr>
        <w:t>B</w:t>
      </w:r>
      <w:r w:rsidRPr="0029015B">
        <w:rPr>
          <w:bCs w:val="0"/>
        </w:rPr>
        <w:t xml:space="preserve"> </w:t>
      </w:r>
      <w:r w:rsidR="00ED16FC" w:rsidRPr="00681F32">
        <w:t xml:space="preserve">| </w:t>
      </w:r>
      <w:r w:rsidRPr="0029015B">
        <w:t>Naray</w:t>
      </w:r>
      <w:r w:rsidR="00A14BE2">
        <w:t>a</w:t>
      </w:r>
      <w:r w:rsidRPr="0029015B">
        <w:t>na PU College</w:t>
      </w:r>
      <w:r w:rsidR="00ED16FC" w:rsidRPr="00681F32">
        <w:tab/>
        <w:t>20</w:t>
      </w:r>
      <w:r>
        <w:t>20</w:t>
      </w:r>
      <w:r w:rsidR="00ED16FC" w:rsidRPr="00681F32">
        <w:t xml:space="preserve"> – 20</w:t>
      </w:r>
      <w:r>
        <w:t>22</w:t>
      </w:r>
    </w:p>
    <w:p w14:paraId="0E3E1F1A" w14:textId="72F65E2A" w:rsidR="00FD480E" w:rsidRPr="00FD480E" w:rsidRDefault="00FB5377" w:rsidP="00FD480E">
      <w:pPr>
        <w:pStyle w:val="Heading1"/>
        <w:rPr>
          <w:rStyle w:val="Hyperlink"/>
          <w:color w:val="auto"/>
          <w:u w:val="none"/>
        </w:rPr>
      </w:pPr>
      <w:r w:rsidRPr="00FB5377">
        <w:t xml:space="preserve"> </w:t>
      </w:r>
      <w:r w:rsidR="00FD480E">
        <w:t xml:space="preserve">CERTIFICATIONS </w:t>
      </w:r>
      <w:r w:rsidR="00FD480E" w:rsidRPr="00FD480E">
        <w:rPr>
          <w:lang w:val="en-IN"/>
        </w:rPr>
        <w:fldChar w:fldCharType="begin"/>
      </w:r>
      <w:r w:rsidR="00FD480E" w:rsidRPr="00FD480E">
        <w:rPr>
          <w:lang w:val="en-IN"/>
        </w:rPr>
        <w:instrText>HYPERLINK "https://forage-uploads-prod.s3.amazonaws.com/completion-certificates/9PBTqmSxAf6zZTseP/io9DzWKe3PTsiS6GG_9PBTqmSxAf6zZTseP_S9uZnaYBpsTYoHMNt_1744363311152_completion_certificate.pdf" \t "_self"</w:instrText>
      </w:r>
      <w:r w:rsidR="00FD480E" w:rsidRPr="00FD480E">
        <w:rPr>
          <w:lang w:val="en-IN"/>
        </w:rPr>
      </w:r>
      <w:r w:rsidR="00FD480E" w:rsidRPr="00FD480E">
        <w:rPr>
          <w:lang w:val="en-IN"/>
        </w:rPr>
        <w:fldChar w:fldCharType="separate"/>
      </w:r>
    </w:p>
    <w:p w14:paraId="160E8047" w14:textId="00181E83" w:rsidR="00FD480E" w:rsidRDefault="00FD480E" w:rsidP="00FD480E">
      <w:pPr>
        <w:rPr>
          <w:lang w:val="en-IN"/>
        </w:rPr>
      </w:pPr>
      <w:r w:rsidRPr="00FD480E">
        <w:rPr>
          <w:lang w:val="en-IN"/>
        </w:rPr>
        <w:fldChar w:fldCharType="end"/>
      </w:r>
      <w:r>
        <w:rPr>
          <w:lang w:val="en-IN"/>
        </w:rPr>
        <w:t xml:space="preserve">Deloitte Australia – Data Analytics job simulation </w:t>
      </w:r>
    </w:p>
    <w:p w14:paraId="02293364" w14:textId="5FF08C28" w:rsidR="00FD480E" w:rsidRDefault="00FD480E" w:rsidP="00FD480E">
      <w:pPr>
        <w:rPr>
          <w:lang w:val="en-IN"/>
        </w:rPr>
      </w:pPr>
      <w:proofErr w:type="spellStart"/>
      <w:r>
        <w:rPr>
          <w:lang w:val="en-IN"/>
        </w:rPr>
        <w:t>Codsoft</w:t>
      </w:r>
      <w:proofErr w:type="spellEnd"/>
      <w:r>
        <w:rPr>
          <w:lang w:val="en-IN"/>
        </w:rPr>
        <w:t xml:space="preserve"> – web development (</w:t>
      </w:r>
      <w:proofErr w:type="gramStart"/>
      <w:r>
        <w:rPr>
          <w:lang w:val="en-IN"/>
        </w:rPr>
        <w:t>1 month</w:t>
      </w:r>
      <w:proofErr w:type="gramEnd"/>
      <w:r>
        <w:rPr>
          <w:lang w:val="en-IN"/>
        </w:rPr>
        <w:t xml:space="preserve"> online internship)</w:t>
      </w:r>
    </w:p>
    <w:p w14:paraId="20ACDF1A" w14:textId="77694104" w:rsidR="00FD480E" w:rsidRDefault="00FD480E" w:rsidP="00FD480E">
      <w:pPr>
        <w:rPr>
          <w:lang w:val="en-IN"/>
        </w:rPr>
      </w:pPr>
      <w:r>
        <w:rPr>
          <w:lang w:val="en-IN"/>
        </w:rPr>
        <w:t>Basics of google cloud compute skill badge</w:t>
      </w:r>
    </w:p>
    <w:p w14:paraId="0F7582DF" w14:textId="64694CAC" w:rsidR="009645A0" w:rsidRDefault="00E31C47" w:rsidP="00681F32">
      <w:pPr>
        <w:rPr>
          <w:lang w:val="en-IN"/>
        </w:rPr>
      </w:pPr>
      <w:r>
        <w:rPr>
          <w:lang w:val="en-IN"/>
        </w:rPr>
        <w:t xml:space="preserve">C language </w:t>
      </w:r>
    </w:p>
    <w:p w14:paraId="62202564" w14:textId="6272AD35" w:rsidR="00E31C47" w:rsidRDefault="00E31C47" w:rsidP="00E31C47">
      <w:pPr>
        <w:pStyle w:val="Heading1"/>
        <w:rPr>
          <w:lang w:val="en-IN"/>
        </w:rPr>
      </w:pPr>
      <w:r>
        <w:rPr>
          <w:lang w:val="en-IN"/>
        </w:rPr>
        <w:t>Others</w:t>
      </w:r>
    </w:p>
    <w:p w14:paraId="11BF302B" w14:textId="134FD7FA" w:rsidR="00E31C47" w:rsidRDefault="00E31C47" w:rsidP="00E31C47">
      <w:pPr>
        <w:rPr>
          <w:lang w:val="en-IN"/>
        </w:rPr>
      </w:pPr>
      <w:r w:rsidRPr="0029015B">
        <w:rPr>
          <w:b/>
          <w:bCs/>
          <w:lang w:val="en-IN"/>
        </w:rPr>
        <w:t>Soft Skills:</w:t>
      </w:r>
      <w:r w:rsidRPr="0029015B">
        <w:rPr>
          <w:lang w:val="en-IN"/>
        </w:rPr>
        <w:t xml:space="preserve"> Leadership, Time Management, </w:t>
      </w:r>
      <w:r w:rsidRPr="00E31C47">
        <w:t>Adaptability</w:t>
      </w:r>
      <w:r w:rsidRPr="0029015B">
        <w:rPr>
          <w:lang w:val="en-IN"/>
        </w:rPr>
        <w:t>, Problem-</w:t>
      </w:r>
      <w:proofErr w:type="gramStart"/>
      <w:r w:rsidRPr="0029015B">
        <w:rPr>
          <w:lang w:val="en-IN"/>
        </w:rPr>
        <w:t>Solving</w:t>
      </w:r>
      <w:r>
        <w:rPr>
          <w:lang w:val="en-IN"/>
        </w:rPr>
        <w:t xml:space="preserve"> ,</w:t>
      </w:r>
      <w:proofErr w:type="gramEnd"/>
      <w:r>
        <w:rPr>
          <w:lang w:val="en-IN"/>
        </w:rPr>
        <w:t xml:space="preserve"> </w:t>
      </w:r>
      <w:r w:rsidRPr="00E31C47">
        <w:t>Teamwork &amp; Collaboration</w:t>
      </w:r>
      <w:r>
        <w:t xml:space="preserve">, </w:t>
      </w:r>
      <w:r w:rsidRPr="00E31C47">
        <w:t xml:space="preserve">Public </w:t>
      </w:r>
      <w:proofErr w:type="gramStart"/>
      <w:r w:rsidRPr="00E31C47">
        <w:t>Speaking</w:t>
      </w:r>
      <w:r>
        <w:t xml:space="preserve"> ,</w:t>
      </w:r>
      <w:proofErr w:type="gramEnd"/>
      <w:r>
        <w:t xml:space="preserve"> </w:t>
      </w:r>
      <w:r w:rsidRPr="00E31C47">
        <w:t>Event Coordination</w:t>
      </w:r>
    </w:p>
    <w:p w14:paraId="53CEBD90" w14:textId="02C86957" w:rsidR="00E31C47" w:rsidRPr="0029015B" w:rsidRDefault="00E31C47" w:rsidP="00E31C47">
      <w:pPr>
        <w:rPr>
          <w:lang w:val="en-IN"/>
        </w:rPr>
      </w:pPr>
      <w:r w:rsidRPr="0029015B">
        <w:rPr>
          <w:b/>
          <w:bCs/>
          <w:lang w:val="en-IN"/>
        </w:rPr>
        <w:t>Languages:</w:t>
      </w:r>
      <w:r w:rsidRPr="0029015B">
        <w:rPr>
          <w:lang w:val="en-IN"/>
        </w:rPr>
        <w:t xml:space="preserve"> English, Kannada, Hindi </w:t>
      </w:r>
    </w:p>
    <w:p w14:paraId="0540CEBA" w14:textId="4F7D9C1A" w:rsidR="00E31C47" w:rsidRPr="00E31C47" w:rsidRDefault="00E31C47" w:rsidP="00E31C47">
      <w:pPr>
        <w:rPr>
          <w:lang w:val="en-IN"/>
        </w:rPr>
      </w:pPr>
      <w:r w:rsidRPr="00E31C47">
        <w:t>Social Media Lead and Design Team member</w:t>
      </w:r>
      <w:r>
        <w:t xml:space="preserve"> in </w:t>
      </w:r>
      <w:proofErr w:type="gramStart"/>
      <w:r>
        <w:t>Technical</w:t>
      </w:r>
      <w:proofErr w:type="gramEnd"/>
      <w:r>
        <w:t xml:space="preserve"> club</w:t>
      </w:r>
    </w:p>
    <w:sectPr w:rsidR="00E31C47" w:rsidRPr="00E31C47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Open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543AF"/>
    <w:multiLevelType w:val="multilevel"/>
    <w:tmpl w:val="9EC2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0102C"/>
    <w:multiLevelType w:val="multilevel"/>
    <w:tmpl w:val="17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F78CB"/>
    <w:multiLevelType w:val="hybridMultilevel"/>
    <w:tmpl w:val="C074D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D3D53"/>
    <w:multiLevelType w:val="multilevel"/>
    <w:tmpl w:val="906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C114F"/>
    <w:multiLevelType w:val="hybridMultilevel"/>
    <w:tmpl w:val="91F84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4755"/>
    <w:multiLevelType w:val="multilevel"/>
    <w:tmpl w:val="76B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640870">
    <w:abstractNumId w:val="3"/>
  </w:num>
  <w:num w:numId="2" w16cid:durableId="283390146">
    <w:abstractNumId w:val="0"/>
  </w:num>
  <w:num w:numId="3" w16cid:durableId="1441493811">
    <w:abstractNumId w:val="5"/>
  </w:num>
  <w:num w:numId="4" w16cid:durableId="257565421">
    <w:abstractNumId w:val="2"/>
  </w:num>
  <w:num w:numId="5" w16cid:durableId="796918870">
    <w:abstractNumId w:val="7"/>
  </w:num>
  <w:num w:numId="6" w16cid:durableId="1638493422">
    <w:abstractNumId w:val="4"/>
  </w:num>
  <w:num w:numId="7" w16cid:durableId="2138795894">
    <w:abstractNumId w:val="6"/>
  </w:num>
  <w:num w:numId="8" w16cid:durableId="213983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AA"/>
    <w:rsid w:val="00021DA5"/>
    <w:rsid w:val="000A5CD0"/>
    <w:rsid w:val="000B6AF9"/>
    <w:rsid w:val="000F1AE2"/>
    <w:rsid w:val="001D78C2"/>
    <w:rsid w:val="0022059A"/>
    <w:rsid w:val="002702D4"/>
    <w:rsid w:val="00270B58"/>
    <w:rsid w:val="00284C89"/>
    <w:rsid w:val="0029015B"/>
    <w:rsid w:val="002C484E"/>
    <w:rsid w:val="00313E55"/>
    <w:rsid w:val="003227BC"/>
    <w:rsid w:val="0035013F"/>
    <w:rsid w:val="00362CCC"/>
    <w:rsid w:val="00381284"/>
    <w:rsid w:val="00387012"/>
    <w:rsid w:val="004272A0"/>
    <w:rsid w:val="00446145"/>
    <w:rsid w:val="004B07C0"/>
    <w:rsid w:val="004B7243"/>
    <w:rsid w:val="004E72AA"/>
    <w:rsid w:val="005173BF"/>
    <w:rsid w:val="00525F8F"/>
    <w:rsid w:val="00546C22"/>
    <w:rsid w:val="005852FD"/>
    <w:rsid w:val="005A406D"/>
    <w:rsid w:val="005D43D7"/>
    <w:rsid w:val="005F2FAC"/>
    <w:rsid w:val="005F41F8"/>
    <w:rsid w:val="00643D2E"/>
    <w:rsid w:val="006477FF"/>
    <w:rsid w:val="0066750D"/>
    <w:rsid w:val="00681F32"/>
    <w:rsid w:val="00694A7B"/>
    <w:rsid w:val="006A444B"/>
    <w:rsid w:val="006A6161"/>
    <w:rsid w:val="0073039B"/>
    <w:rsid w:val="00750687"/>
    <w:rsid w:val="007775FF"/>
    <w:rsid w:val="007C6DE0"/>
    <w:rsid w:val="007D2196"/>
    <w:rsid w:val="007F2796"/>
    <w:rsid w:val="00801BE1"/>
    <w:rsid w:val="00802AC5"/>
    <w:rsid w:val="00846B3E"/>
    <w:rsid w:val="00860B00"/>
    <w:rsid w:val="00864A75"/>
    <w:rsid w:val="00870F29"/>
    <w:rsid w:val="008877DE"/>
    <w:rsid w:val="00890653"/>
    <w:rsid w:val="008A7BB6"/>
    <w:rsid w:val="008B40D0"/>
    <w:rsid w:val="008B7283"/>
    <w:rsid w:val="008F77CE"/>
    <w:rsid w:val="00903425"/>
    <w:rsid w:val="009645A0"/>
    <w:rsid w:val="009A4F06"/>
    <w:rsid w:val="009E2034"/>
    <w:rsid w:val="00A14BE2"/>
    <w:rsid w:val="00A17581"/>
    <w:rsid w:val="00A6112F"/>
    <w:rsid w:val="00AC069C"/>
    <w:rsid w:val="00AD29AA"/>
    <w:rsid w:val="00AE674A"/>
    <w:rsid w:val="00B01591"/>
    <w:rsid w:val="00B24120"/>
    <w:rsid w:val="00B3585D"/>
    <w:rsid w:val="00B3757B"/>
    <w:rsid w:val="00B45668"/>
    <w:rsid w:val="00B55CCA"/>
    <w:rsid w:val="00B743A1"/>
    <w:rsid w:val="00BA20D1"/>
    <w:rsid w:val="00BB624A"/>
    <w:rsid w:val="00C17FA0"/>
    <w:rsid w:val="00C379BD"/>
    <w:rsid w:val="00C41344"/>
    <w:rsid w:val="00C659DF"/>
    <w:rsid w:val="00C86729"/>
    <w:rsid w:val="00C87FB5"/>
    <w:rsid w:val="00CD3DC1"/>
    <w:rsid w:val="00D259E0"/>
    <w:rsid w:val="00D45817"/>
    <w:rsid w:val="00D45896"/>
    <w:rsid w:val="00D908BD"/>
    <w:rsid w:val="00E17612"/>
    <w:rsid w:val="00E31C47"/>
    <w:rsid w:val="00E91502"/>
    <w:rsid w:val="00E92EB1"/>
    <w:rsid w:val="00E97CF1"/>
    <w:rsid w:val="00ED16FC"/>
    <w:rsid w:val="00EF3E64"/>
    <w:rsid w:val="00F11B2E"/>
    <w:rsid w:val="00F64061"/>
    <w:rsid w:val="00FB45B6"/>
    <w:rsid w:val="00FB5377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E145"/>
  <w15:chartTrackingRefBased/>
  <w15:docId w15:val="{475EEA77-8C56-4FC1-9680-0AB2248D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9015B"/>
    <w:pPr>
      <w:keepNext/>
      <w:keepLines/>
      <w:outlineLvl w:val="2"/>
    </w:pPr>
    <w:rPr>
      <w:rFonts w:asciiTheme="majorHAnsi" w:eastAsiaTheme="majorEastAsia" w:hAnsiTheme="majorHAnsi" w:cstheme="majorBidi"/>
      <w:color w:val="3A62AA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paragraph" w:styleId="NormalWeb">
    <w:name w:val="Normal (Web)"/>
    <w:basedOn w:val="Normal"/>
    <w:uiPriority w:val="99"/>
    <w:semiHidden/>
    <w:unhideWhenUsed/>
    <w:rsid w:val="00AD29AA"/>
    <w:rPr>
      <w:rFonts w:ascii="Times New Roman" w:hAnsi="Times New Roman"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15B"/>
    <w:rPr>
      <w:rFonts w:asciiTheme="majorHAnsi" w:eastAsiaTheme="majorEastAsia" w:hAnsiTheme="majorHAnsi" w:cstheme="majorBidi"/>
      <w:color w:val="3A62A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6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0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lskolhar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s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10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 kolhar</dc:creator>
  <cp:keywords/>
  <dc:description/>
  <cp:lastModifiedBy>lakshmiskolhar@gmail.com</cp:lastModifiedBy>
  <cp:revision>3</cp:revision>
  <cp:lastPrinted>2022-09-27T08:21:00Z</cp:lastPrinted>
  <dcterms:created xsi:type="dcterms:W3CDTF">2025-06-05T08:02:00Z</dcterms:created>
  <dcterms:modified xsi:type="dcterms:W3CDTF">2025-06-05T08:04:00Z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